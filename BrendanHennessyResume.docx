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614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390"/>
        <w:gridCol w:w="8586"/>
      </w:tblGrid>
      <w:tr w:rsidR="00927723" w14:paraId="5C35F545" w14:textId="77777777" w:rsidTr="00811EBC">
        <w:trPr>
          <w:trHeight w:val="945"/>
        </w:trPr>
        <w:tc>
          <w:tcPr>
            <w:tcW w:w="2390" w:type="dxa"/>
          </w:tcPr>
          <w:p w14:paraId="703CB4AC" w14:textId="77777777" w:rsidR="00927723" w:rsidRDefault="00927723" w:rsidP="004B787F">
            <w:pPr>
              <w:spacing w:after="0" w:line="240" w:lineRule="auto"/>
            </w:pPr>
          </w:p>
        </w:tc>
        <w:tc>
          <w:tcPr>
            <w:tcW w:w="8586" w:type="dxa"/>
            <w:tcMar>
              <w:bottom w:w="576" w:type="dxa"/>
            </w:tcMar>
          </w:tcPr>
          <w:p w14:paraId="63EC0AD7" w14:textId="77777777" w:rsidR="00F132C7" w:rsidRPr="00F132C7" w:rsidRDefault="007D5969" w:rsidP="004B787F">
            <w:pPr>
              <w:pStyle w:val="Title"/>
            </w:pPr>
            <w:r>
              <w:t>Brendan Hennessy</w:t>
            </w:r>
          </w:p>
          <w:p w14:paraId="7168CAB8" w14:textId="268DFBEC" w:rsidR="00927723" w:rsidRDefault="007D5969" w:rsidP="004B787F">
            <w:pPr>
              <w:pStyle w:val="NoSpacing"/>
            </w:pPr>
            <w:r>
              <w:t> | </w:t>
            </w:r>
            <w:r w:rsidRPr="005F3A29">
              <w:rPr>
                <w:kern w:val="20"/>
                <w:sz w:val="24"/>
                <w:szCs w:val="24"/>
              </w:rPr>
              <w:t>brendan.hennessy@slu.edu</w:t>
            </w:r>
            <w:r>
              <w:t> | (636) 614-9220</w:t>
            </w:r>
          </w:p>
        </w:tc>
      </w:tr>
      <w:tr w:rsidR="00927723" w14:paraId="3A02293A" w14:textId="77777777" w:rsidTr="00811EBC">
        <w:trPr>
          <w:trHeight w:val="891"/>
        </w:trPr>
        <w:tc>
          <w:tcPr>
            <w:tcW w:w="2390" w:type="dxa"/>
          </w:tcPr>
          <w:p w14:paraId="1D0F3ECC" w14:textId="64B7EA9F" w:rsidR="00927723" w:rsidRPr="00DE17BC" w:rsidRDefault="00B210A5" w:rsidP="004B787F">
            <w:pPr>
              <w:pStyle w:val="Heading1"/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>Profile</w:t>
            </w:r>
          </w:p>
        </w:tc>
        <w:tc>
          <w:tcPr>
            <w:tcW w:w="8586" w:type="dxa"/>
          </w:tcPr>
          <w:p w14:paraId="6CE8CCB5" w14:textId="6927D866" w:rsidR="00927723" w:rsidRPr="00DE17BC" w:rsidRDefault="00DA570A" w:rsidP="004B787F">
            <w:pPr>
              <w:spacing w:after="0"/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>Currently</w:t>
            </w:r>
            <w:r w:rsidR="007D5969" w:rsidRPr="00DE17BC">
              <w:rPr>
                <w:sz w:val="20"/>
                <w:szCs w:val="20"/>
              </w:rPr>
              <w:t xml:space="preserve"> seeking an </w:t>
            </w:r>
            <w:r w:rsidRPr="00DE17BC">
              <w:rPr>
                <w:sz w:val="20"/>
                <w:szCs w:val="20"/>
              </w:rPr>
              <w:t xml:space="preserve">internship or entry-level </w:t>
            </w:r>
            <w:r w:rsidR="007D5969" w:rsidRPr="00DE17BC">
              <w:rPr>
                <w:sz w:val="20"/>
                <w:szCs w:val="20"/>
              </w:rPr>
              <w:t>opportunity in a position that</w:t>
            </w:r>
            <w:r w:rsidRPr="00DE17BC">
              <w:rPr>
                <w:sz w:val="20"/>
                <w:szCs w:val="20"/>
              </w:rPr>
              <w:t xml:space="preserve"> encourages growth</w:t>
            </w:r>
            <w:r w:rsidR="007D5969" w:rsidRPr="00DE17BC">
              <w:rPr>
                <w:sz w:val="20"/>
                <w:szCs w:val="20"/>
              </w:rPr>
              <w:t xml:space="preserve">. </w:t>
            </w:r>
            <w:r w:rsidRPr="00DE17BC">
              <w:rPr>
                <w:sz w:val="20"/>
                <w:szCs w:val="20"/>
              </w:rPr>
              <w:t>Actively seeking</w:t>
            </w:r>
            <w:r w:rsidR="007D5969" w:rsidRPr="00DE17BC">
              <w:rPr>
                <w:sz w:val="20"/>
                <w:szCs w:val="20"/>
              </w:rPr>
              <w:t xml:space="preserve"> </w:t>
            </w:r>
            <w:r w:rsidRPr="00DE17BC">
              <w:rPr>
                <w:sz w:val="20"/>
                <w:szCs w:val="20"/>
              </w:rPr>
              <w:t>a job</w:t>
            </w:r>
            <w:r w:rsidR="007D5969" w:rsidRPr="00DE17BC">
              <w:rPr>
                <w:sz w:val="20"/>
                <w:szCs w:val="20"/>
              </w:rPr>
              <w:t xml:space="preserve"> with a </w:t>
            </w:r>
            <w:r w:rsidR="00F0641E" w:rsidRPr="00DE17BC">
              <w:rPr>
                <w:sz w:val="20"/>
                <w:szCs w:val="20"/>
              </w:rPr>
              <w:t xml:space="preserve">technologically competitive </w:t>
            </w:r>
            <w:r w:rsidR="007D5969" w:rsidRPr="00DE17BC">
              <w:rPr>
                <w:sz w:val="20"/>
                <w:szCs w:val="20"/>
              </w:rPr>
              <w:t xml:space="preserve">company, utilizing engineering </w:t>
            </w:r>
            <w:r w:rsidRPr="00DE17BC">
              <w:rPr>
                <w:sz w:val="20"/>
                <w:szCs w:val="20"/>
              </w:rPr>
              <w:t xml:space="preserve">problem solving </w:t>
            </w:r>
            <w:r w:rsidR="007D5969" w:rsidRPr="00DE17BC">
              <w:rPr>
                <w:sz w:val="20"/>
                <w:szCs w:val="20"/>
              </w:rPr>
              <w:t>knowledge to contribute to the business’ success, while gaining valuable learning experiences.</w:t>
            </w:r>
          </w:p>
        </w:tc>
      </w:tr>
      <w:tr w:rsidR="00927723" w14:paraId="31E594E2" w14:textId="77777777" w:rsidTr="00811EBC">
        <w:trPr>
          <w:trHeight w:val="1418"/>
        </w:trPr>
        <w:tc>
          <w:tcPr>
            <w:tcW w:w="2390" w:type="dxa"/>
          </w:tcPr>
          <w:p w14:paraId="7FF45814" w14:textId="7E8A1F7D" w:rsidR="00927723" w:rsidRPr="00DE17BC" w:rsidRDefault="00F27E67" w:rsidP="004B787F">
            <w:pPr>
              <w:pStyle w:val="Heading1"/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>EDUCATION</w:t>
            </w:r>
          </w:p>
        </w:tc>
        <w:tc>
          <w:tcPr>
            <w:tcW w:w="8586" w:type="dxa"/>
          </w:tcPr>
          <w:p w14:paraId="78ED286F" w14:textId="4D7C7481" w:rsidR="00EC4167" w:rsidRPr="00DE17BC" w:rsidRDefault="00EC4167" w:rsidP="00EC4167">
            <w:pPr>
              <w:spacing w:after="0"/>
              <w:rPr>
                <w:sz w:val="20"/>
                <w:szCs w:val="20"/>
              </w:rPr>
            </w:pPr>
            <w:r w:rsidRPr="00DE17BC">
              <w:rPr>
                <w:b/>
                <w:sz w:val="20"/>
                <w:szCs w:val="20"/>
              </w:rPr>
              <w:t xml:space="preserve">SAINT LOUIS UNIVERSITY, </w:t>
            </w:r>
            <w:r w:rsidR="002209FF">
              <w:rPr>
                <w:sz w:val="20"/>
                <w:szCs w:val="20"/>
              </w:rPr>
              <w:t>ST.</w:t>
            </w:r>
            <w:r w:rsidRPr="00DE17BC">
              <w:rPr>
                <w:sz w:val="20"/>
                <w:szCs w:val="20"/>
              </w:rPr>
              <w:t xml:space="preserve"> LOUIS, MO</w:t>
            </w:r>
          </w:p>
          <w:p w14:paraId="3D352296" w14:textId="6A2A6AEF" w:rsidR="00EC4167" w:rsidRPr="00DE17BC" w:rsidRDefault="000271CC" w:rsidP="00EC41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Graduation: May 2021</w:t>
            </w:r>
          </w:p>
          <w:p w14:paraId="3A7C9C80" w14:textId="78554011" w:rsidR="00EC4167" w:rsidRPr="00DE17BC" w:rsidRDefault="00EC4167" w:rsidP="00EC4167">
            <w:pPr>
              <w:spacing w:after="0"/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 xml:space="preserve">Junior Year GPA: 3.8 /4.0 (Dean’s </w:t>
            </w:r>
            <w:r w:rsidR="00647C38" w:rsidRPr="00DE17BC">
              <w:rPr>
                <w:sz w:val="20"/>
                <w:szCs w:val="20"/>
              </w:rPr>
              <w:t>List)</w:t>
            </w:r>
            <w:r w:rsidR="00647C38">
              <w:rPr>
                <w:sz w:val="20"/>
                <w:szCs w:val="20"/>
              </w:rPr>
              <w:t xml:space="preserve"> </w:t>
            </w:r>
          </w:p>
          <w:p w14:paraId="1F2D8F77" w14:textId="68C1421B" w:rsidR="007D5969" w:rsidRPr="00DE17BC" w:rsidRDefault="00EC4167" w:rsidP="00EC4167">
            <w:pPr>
              <w:spacing w:after="0"/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 xml:space="preserve">Pursuing a </w:t>
            </w:r>
            <w:r w:rsidR="00647C38" w:rsidRPr="00DE17BC">
              <w:rPr>
                <w:sz w:val="20"/>
                <w:szCs w:val="20"/>
              </w:rPr>
              <w:t>bachelor’s degree</w:t>
            </w:r>
            <w:r w:rsidRPr="00DE17BC">
              <w:rPr>
                <w:sz w:val="20"/>
                <w:szCs w:val="20"/>
              </w:rPr>
              <w:t xml:space="preserve"> in Biomedical Engineering and a Minor in Business Analytics. </w:t>
            </w:r>
            <w:r w:rsidR="00CA6D95" w:rsidRPr="00DE17BC">
              <w:rPr>
                <w:sz w:val="20"/>
                <w:szCs w:val="20"/>
              </w:rPr>
              <w:t>Study</w:t>
            </w:r>
            <w:r w:rsidR="00F27E67" w:rsidRPr="00DE17BC">
              <w:rPr>
                <w:sz w:val="20"/>
                <w:szCs w:val="20"/>
              </w:rPr>
              <w:t xml:space="preserve"> Abroad in Madrid, Spain </w:t>
            </w:r>
            <w:r w:rsidR="002209FF">
              <w:rPr>
                <w:sz w:val="20"/>
                <w:szCs w:val="20"/>
              </w:rPr>
              <w:t>during</w:t>
            </w:r>
            <w:r w:rsidR="00F27E67" w:rsidRPr="00DE17BC">
              <w:rPr>
                <w:sz w:val="20"/>
                <w:szCs w:val="20"/>
              </w:rPr>
              <w:t xml:space="preserve"> the Spring Semester of 2019</w:t>
            </w:r>
            <w:r w:rsidR="00647C38">
              <w:rPr>
                <w:sz w:val="20"/>
                <w:szCs w:val="20"/>
              </w:rPr>
              <w:t>,</w:t>
            </w:r>
            <w:r w:rsidR="00F27E67" w:rsidRPr="00DE17BC">
              <w:rPr>
                <w:sz w:val="20"/>
                <w:szCs w:val="20"/>
              </w:rPr>
              <w:t xml:space="preserve"> </w:t>
            </w:r>
            <w:r w:rsidR="00647C38">
              <w:rPr>
                <w:sz w:val="20"/>
                <w:szCs w:val="20"/>
              </w:rPr>
              <w:t xml:space="preserve">where </w:t>
            </w:r>
            <w:r w:rsidR="00CA6D95" w:rsidRPr="00DE17BC">
              <w:rPr>
                <w:sz w:val="20"/>
                <w:szCs w:val="20"/>
              </w:rPr>
              <w:t xml:space="preserve">a new </w:t>
            </w:r>
            <w:r w:rsidR="00F27E67" w:rsidRPr="00DE17BC">
              <w:rPr>
                <w:sz w:val="20"/>
                <w:szCs w:val="20"/>
              </w:rPr>
              <w:t>global perspective</w:t>
            </w:r>
            <w:r w:rsidR="00647C38">
              <w:rPr>
                <w:sz w:val="20"/>
                <w:szCs w:val="20"/>
              </w:rPr>
              <w:t xml:space="preserve"> was developed,</w:t>
            </w:r>
            <w:r w:rsidR="00F27E67" w:rsidRPr="00DE17BC">
              <w:rPr>
                <w:sz w:val="20"/>
                <w:szCs w:val="20"/>
              </w:rPr>
              <w:t xml:space="preserve"> and </w:t>
            </w:r>
            <w:r w:rsidR="002209FF">
              <w:rPr>
                <w:sz w:val="20"/>
                <w:szCs w:val="20"/>
              </w:rPr>
              <w:t xml:space="preserve">valuable </w:t>
            </w:r>
            <w:r w:rsidR="00F27E67" w:rsidRPr="00DE17BC">
              <w:rPr>
                <w:sz w:val="20"/>
                <w:szCs w:val="20"/>
              </w:rPr>
              <w:t>cultural sensitivity</w:t>
            </w:r>
            <w:r w:rsidR="00CA6D95" w:rsidRPr="00DE17BC">
              <w:rPr>
                <w:sz w:val="20"/>
                <w:szCs w:val="20"/>
              </w:rPr>
              <w:t xml:space="preserve"> was discovered</w:t>
            </w:r>
            <w:r w:rsidR="00F27E67" w:rsidRPr="00DE17BC">
              <w:rPr>
                <w:sz w:val="20"/>
                <w:szCs w:val="20"/>
              </w:rPr>
              <w:t>.</w:t>
            </w:r>
          </w:p>
        </w:tc>
      </w:tr>
      <w:tr w:rsidR="00927723" w14:paraId="4F34D459" w14:textId="77777777" w:rsidTr="00811EBC">
        <w:trPr>
          <w:trHeight w:val="2391"/>
        </w:trPr>
        <w:tc>
          <w:tcPr>
            <w:tcW w:w="2390" w:type="dxa"/>
          </w:tcPr>
          <w:p w14:paraId="4F8D74F9" w14:textId="7E1D0FB7" w:rsidR="00927723" w:rsidRPr="00DE17BC" w:rsidRDefault="00C64028" w:rsidP="004B787F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 </w:t>
            </w:r>
            <w:r w:rsidR="00927723" w:rsidRPr="00DE17BC">
              <w:rPr>
                <w:sz w:val="20"/>
                <w:szCs w:val="20"/>
              </w:rPr>
              <w:t>Experience</w:t>
            </w:r>
          </w:p>
        </w:tc>
        <w:tc>
          <w:tcPr>
            <w:tcW w:w="8586" w:type="dxa"/>
          </w:tcPr>
          <w:p w14:paraId="4E585119" w14:textId="2CF56733" w:rsidR="004065F4" w:rsidRPr="00DE17BC" w:rsidRDefault="004065F4" w:rsidP="001E07FA">
            <w:pPr>
              <w:spacing w:after="0"/>
              <w:rPr>
                <w:sz w:val="20"/>
                <w:szCs w:val="20"/>
              </w:rPr>
            </w:pPr>
            <w:r w:rsidRPr="00DE17BC">
              <w:rPr>
                <w:b/>
                <w:sz w:val="20"/>
                <w:szCs w:val="20"/>
              </w:rPr>
              <w:t xml:space="preserve">SOFTWARE ENGINEERING INTERN </w:t>
            </w:r>
            <w:r w:rsidRPr="00DE17BC">
              <w:rPr>
                <w:sz w:val="20"/>
                <w:szCs w:val="20"/>
              </w:rPr>
              <w:t>WORLD WIDE TECHNOLOGY</w:t>
            </w:r>
          </w:p>
          <w:p w14:paraId="5D84E5EB" w14:textId="15DD3A3F" w:rsidR="009C1EC5" w:rsidRPr="00DE17BC" w:rsidRDefault="009C1EC5" w:rsidP="001E07FA">
            <w:pPr>
              <w:spacing w:after="0"/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>MAY 2018 – AUGUST 2019</w:t>
            </w:r>
          </w:p>
          <w:p w14:paraId="63104605" w14:textId="51E7E78F" w:rsidR="008F16E0" w:rsidRPr="00DE17BC" w:rsidRDefault="000271CC" w:rsidP="008F16E0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</w:t>
            </w:r>
            <w:r w:rsidR="008F16E0" w:rsidRPr="00DE17BC">
              <w:rPr>
                <w:sz w:val="20"/>
                <w:szCs w:val="20"/>
              </w:rPr>
              <w:t xml:space="preserve"> in the Advanced Technology Center on a project-based internship.</w:t>
            </w:r>
          </w:p>
          <w:p w14:paraId="50221C67" w14:textId="359F6644" w:rsidR="008F16E0" w:rsidRPr="00DE17BC" w:rsidRDefault="008F16E0" w:rsidP="008F16E0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>Developed skills in communication and Agile methodologies as a team member</w:t>
            </w:r>
            <w:r w:rsidR="005F2411" w:rsidRPr="00DE17BC">
              <w:rPr>
                <w:sz w:val="20"/>
                <w:szCs w:val="20"/>
              </w:rPr>
              <w:t>.</w:t>
            </w:r>
          </w:p>
          <w:p w14:paraId="3F230B81" w14:textId="487AAFF2" w:rsidR="005F2411" w:rsidRPr="00DE17BC" w:rsidRDefault="000271CC" w:rsidP="008F16E0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Became c</w:t>
            </w:r>
            <w:r w:rsidR="005F2411" w:rsidRPr="00DE17BC">
              <w:rPr>
                <w:sz w:val="20"/>
                <w:szCs w:val="20"/>
              </w:rPr>
              <w:t>omfortable in a teamwork-oriented environment and public speaking scenarios</w:t>
            </w:r>
            <w:r>
              <w:rPr>
                <w:sz w:val="20"/>
                <w:szCs w:val="20"/>
              </w:rPr>
              <w:t>.</w:t>
            </w:r>
          </w:p>
          <w:p w14:paraId="72180074" w14:textId="3C3B01C6" w:rsidR="008F16E0" w:rsidRPr="00DE17BC" w:rsidRDefault="008F16E0" w:rsidP="008F16E0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>Advanced</w:t>
            </w:r>
            <w:r w:rsidR="00647C38">
              <w:rPr>
                <w:sz w:val="20"/>
                <w:szCs w:val="20"/>
              </w:rPr>
              <w:t xml:space="preserve"> specific</w:t>
            </w:r>
            <w:r w:rsidRPr="00DE17BC">
              <w:rPr>
                <w:sz w:val="20"/>
                <w:szCs w:val="20"/>
              </w:rPr>
              <w:t xml:space="preserve"> Python, </w:t>
            </w:r>
            <w:r w:rsidR="007A1335">
              <w:rPr>
                <w:sz w:val="20"/>
                <w:szCs w:val="20"/>
              </w:rPr>
              <w:t xml:space="preserve">REST </w:t>
            </w:r>
            <w:r w:rsidRPr="00DE17BC">
              <w:rPr>
                <w:sz w:val="20"/>
                <w:szCs w:val="20"/>
              </w:rPr>
              <w:t>API, integrated circuit</w:t>
            </w:r>
            <w:r w:rsidR="007A1335">
              <w:rPr>
                <w:sz w:val="20"/>
                <w:szCs w:val="20"/>
              </w:rPr>
              <w:t xml:space="preserve"> design + structure</w:t>
            </w:r>
            <w:r w:rsidRPr="00DE17BC">
              <w:rPr>
                <w:sz w:val="20"/>
                <w:szCs w:val="20"/>
              </w:rPr>
              <w:t>, and MATLAB knowledge.</w:t>
            </w:r>
          </w:p>
          <w:p w14:paraId="3B1F4B1C" w14:textId="5A9423E9" w:rsidR="008F16E0" w:rsidRDefault="008F16E0" w:rsidP="008F16E0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>Progressed in understanding the roles and responsibilities of a software developer.</w:t>
            </w:r>
          </w:p>
          <w:p w14:paraId="003277BE" w14:textId="77777777" w:rsidR="008921E7" w:rsidRPr="008921E7" w:rsidRDefault="008921E7" w:rsidP="008921E7">
            <w:pPr>
              <w:spacing w:after="0"/>
              <w:rPr>
                <w:sz w:val="20"/>
                <w:szCs w:val="20"/>
              </w:rPr>
            </w:pPr>
          </w:p>
          <w:p w14:paraId="00CD4A41" w14:textId="4FBCF1FF" w:rsidR="00927723" w:rsidRPr="00DE17BC" w:rsidRDefault="007D5969" w:rsidP="004B787F">
            <w:pPr>
              <w:pStyle w:val="Heading2"/>
              <w:rPr>
                <w:sz w:val="20"/>
                <w:szCs w:val="20"/>
              </w:rPr>
            </w:pPr>
            <w:r w:rsidRPr="00DE17BC">
              <w:rPr>
                <w:rStyle w:val="Strong"/>
                <w:sz w:val="20"/>
                <w:szCs w:val="20"/>
              </w:rPr>
              <w:t>Warehouse worker</w:t>
            </w:r>
            <w:r w:rsidR="00927723" w:rsidRPr="00DE17BC">
              <w:rPr>
                <w:sz w:val="20"/>
                <w:szCs w:val="20"/>
              </w:rPr>
              <w:t xml:space="preserve"> </w:t>
            </w:r>
            <w:r w:rsidRPr="00DE17BC">
              <w:rPr>
                <w:sz w:val="20"/>
                <w:szCs w:val="20"/>
              </w:rPr>
              <w:t xml:space="preserve">Advantage Nutrition </w:t>
            </w:r>
            <w:r w:rsidR="001E07FA" w:rsidRPr="00DE17BC">
              <w:rPr>
                <w:sz w:val="20"/>
                <w:szCs w:val="20"/>
              </w:rPr>
              <w:t>in St. Peters, MO</w:t>
            </w:r>
          </w:p>
          <w:p w14:paraId="5EA65243" w14:textId="43C63595" w:rsidR="00927723" w:rsidRPr="00DE17BC" w:rsidRDefault="007D5969" w:rsidP="004B787F">
            <w:pPr>
              <w:pStyle w:val="Heading3"/>
              <w:spacing w:after="0"/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>May 2017- august 2017</w:t>
            </w:r>
          </w:p>
          <w:p w14:paraId="31AA1D53" w14:textId="0F601C6E" w:rsidR="005F2411" w:rsidRPr="00DE17BC" w:rsidRDefault="005F2411" w:rsidP="005F241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>Assisted in company move when upgrading warehouses for size.</w:t>
            </w:r>
          </w:p>
          <w:p w14:paraId="752F658D" w14:textId="72F12025" w:rsidR="005F2411" w:rsidRPr="00DE17BC" w:rsidRDefault="005F2411" w:rsidP="005F241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>Enhanced sense of independence to complete a task</w:t>
            </w:r>
            <w:r w:rsidR="00F27E67" w:rsidRPr="00DE17BC">
              <w:rPr>
                <w:sz w:val="20"/>
                <w:szCs w:val="20"/>
              </w:rPr>
              <w:t xml:space="preserve"> and work efficiently and effectively alone</w:t>
            </w:r>
            <w:r w:rsidRPr="00DE17BC">
              <w:rPr>
                <w:sz w:val="20"/>
                <w:szCs w:val="20"/>
              </w:rPr>
              <w:t>.</w:t>
            </w:r>
          </w:p>
          <w:p w14:paraId="5BC15345" w14:textId="0F0C8577" w:rsidR="008921E7" w:rsidRPr="008921E7" w:rsidRDefault="005F2411" w:rsidP="008921E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>Responsibilities included preparing and packaging Amazon orders as well as organizing and moving items.</w:t>
            </w:r>
            <w:bookmarkStart w:id="0" w:name="_GoBack"/>
            <w:bookmarkEnd w:id="0"/>
          </w:p>
          <w:p w14:paraId="25E6439A" w14:textId="19ACCD9A" w:rsidR="004F2728" w:rsidRPr="00DE17BC" w:rsidRDefault="004F2728" w:rsidP="004B787F">
            <w:pPr>
              <w:spacing w:after="0"/>
              <w:rPr>
                <w:sz w:val="20"/>
                <w:szCs w:val="20"/>
              </w:rPr>
            </w:pPr>
            <w:r w:rsidRPr="00DE17BC">
              <w:rPr>
                <w:b/>
                <w:sz w:val="20"/>
                <w:szCs w:val="20"/>
              </w:rPr>
              <w:t xml:space="preserve">CART/BAG ATTENDANT </w:t>
            </w:r>
            <w:r w:rsidRPr="00DE17BC">
              <w:rPr>
                <w:sz w:val="20"/>
                <w:szCs w:val="20"/>
              </w:rPr>
              <w:t>OLD HICKORY GOLF CLUB</w:t>
            </w:r>
            <w:r w:rsidR="001E07FA" w:rsidRPr="00DE17BC">
              <w:rPr>
                <w:sz w:val="20"/>
                <w:szCs w:val="20"/>
              </w:rPr>
              <w:t xml:space="preserve"> (ST. PETERS, MO)</w:t>
            </w:r>
          </w:p>
          <w:p w14:paraId="0DBC2D09" w14:textId="5CE5B411" w:rsidR="00A47E7D" w:rsidRPr="00DE17BC" w:rsidRDefault="004F2728" w:rsidP="004B787F">
            <w:pPr>
              <w:spacing w:after="0"/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>SPRING 2015- SUMMER 2017</w:t>
            </w:r>
          </w:p>
          <w:p w14:paraId="7339E450" w14:textId="7546A28B" w:rsidR="005F2411" w:rsidRPr="00DE17BC" w:rsidRDefault="005F2411" w:rsidP="005F2411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 xml:space="preserve">Interacted with course members </w:t>
            </w:r>
            <w:r w:rsidR="00B7648D">
              <w:rPr>
                <w:sz w:val="20"/>
                <w:szCs w:val="20"/>
              </w:rPr>
              <w:t xml:space="preserve">in a positive manner </w:t>
            </w:r>
            <w:r w:rsidRPr="00DE17BC">
              <w:rPr>
                <w:sz w:val="20"/>
                <w:szCs w:val="20"/>
              </w:rPr>
              <w:t>to improve interpersonal skills.</w:t>
            </w:r>
          </w:p>
          <w:p w14:paraId="4748AF29" w14:textId="5658D95F" w:rsidR="005F2411" w:rsidRPr="00DE17BC" w:rsidRDefault="005F2411" w:rsidP="005F2411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>Cleaned golf clubs/carts and upkept the overall cleanliness of the working space.</w:t>
            </w:r>
          </w:p>
          <w:p w14:paraId="07186DB1" w14:textId="018F9184" w:rsidR="00C64028" w:rsidRPr="00C64028" w:rsidRDefault="00B7648D" w:rsidP="00C64028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Additional duties </w:t>
            </w:r>
            <w:r w:rsidR="005F2411" w:rsidRPr="00DE17BC">
              <w:rPr>
                <w:sz w:val="20"/>
                <w:szCs w:val="20"/>
              </w:rPr>
              <w:t>included aiding in the training of new hires.</w:t>
            </w:r>
          </w:p>
        </w:tc>
      </w:tr>
      <w:tr w:rsidR="00C64028" w14:paraId="2E544911" w14:textId="77777777" w:rsidTr="00811EBC">
        <w:trPr>
          <w:trHeight w:val="2391"/>
        </w:trPr>
        <w:tc>
          <w:tcPr>
            <w:tcW w:w="2390" w:type="dxa"/>
          </w:tcPr>
          <w:p w14:paraId="75678385" w14:textId="4EEC0A8F" w:rsidR="00C64028" w:rsidRDefault="00C64028" w:rsidP="004B787F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Organizations &amp; Activities</w:t>
            </w:r>
          </w:p>
        </w:tc>
        <w:tc>
          <w:tcPr>
            <w:tcW w:w="8586" w:type="dxa"/>
          </w:tcPr>
          <w:p w14:paraId="0E2B05AC" w14:textId="77777777" w:rsidR="00C64028" w:rsidRPr="00DE17BC" w:rsidRDefault="00C64028" w:rsidP="00C64028">
            <w:pPr>
              <w:spacing w:after="0"/>
              <w:rPr>
                <w:sz w:val="20"/>
                <w:szCs w:val="20"/>
              </w:rPr>
            </w:pPr>
            <w:r w:rsidRPr="00DE17BC">
              <w:rPr>
                <w:b/>
                <w:sz w:val="20"/>
                <w:szCs w:val="20"/>
              </w:rPr>
              <w:t xml:space="preserve">SOCCER TEAM STUDENT MANAGER </w:t>
            </w:r>
            <w:r w:rsidRPr="00DE17BC">
              <w:rPr>
                <w:sz w:val="20"/>
                <w:szCs w:val="20"/>
              </w:rPr>
              <w:t>SAINT LOUIS UNIVERSITY</w:t>
            </w:r>
          </w:p>
          <w:p w14:paraId="238556BA" w14:textId="77777777" w:rsidR="00C64028" w:rsidRPr="00DE17BC" w:rsidRDefault="00C64028" w:rsidP="00C64028">
            <w:pPr>
              <w:spacing w:after="0"/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>AUGUST 2018 – PRESENT</w:t>
            </w:r>
          </w:p>
          <w:p w14:paraId="4D5CF3BD" w14:textId="27005161" w:rsidR="00C64028" w:rsidRDefault="00C64028" w:rsidP="00C64028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 xml:space="preserve">Assisting with day-to-day operations (setting up practice and preparing on game days), post-game video analysis remotely, and administrative </w:t>
            </w:r>
            <w:r>
              <w:rPr>
                <w:sz w:val="20"/>
                <w:szCs w:val="20"/>
              </w:rPr>
              <w:t>duties</w:t>
            </w:r>
            <w:r w:rsidRPr="00DE17B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projects</w:t>
            </w:r>
            <w:r w:rsidRPr="00DE17BC">
              <w:rPr>
                <w:sz w:val="20"/>
                <w:szCs w:val="20"/>
              </w:rPr>
              <w:t>.</w:t>
            </w:r>
          </w:p>
          <w:p w14:paraId="523EC955" w14:textId="77777777" w:rsidR="0037089A" w:rsidRPr="0037089A" w:rsidRDefault="0037089A" w:rsidP="0037089A">
            <w:pPr>
              <w:spacing w:after="0"/>
              <w:rPr>
                <w:sz w:val="20"/>
                <w:szCs w:val="20"/>
              </w:rPr>
            </w:pPr>
          </w:p>
          <w:p w14:paraId="01FF6F28" w14:textId="77777777" w:rsidR="00C64028" w:rsidRPr="00DE17BC" w:rsidRDefault="00C64028" w:rsidP="00C64028">
            <w:pPr>
              <w:spacing w:after="0"/>
              <w:rPr>
                <w:sz w:val="20"/>
                <w:szCs w:val="20"/>
              </w:rPr>
            </w:pPr>
            <w:r w:rsidRPr="00DE17BC">
              <w:rPr>
                <w:b/>
                <w:sz w:val="20"/>
                <w:szCs w:val="20"/>
              </w:rPr>
              <w:t xml:space="preserve">SIGMA CHI FRATERNITY MEMBER </w:t>
            </w:r>
            <w:r w:rsidRPr="00DE17BC">
              <w:rPr>
                <w:sz w:val="20"/>
                <w:szCs w:val="20"/>
              </w:rPr>
              <w:t>SAINT LOUIS UNIVERSITY</w:t>
            </w:r>
          </w:p>
          <w:p w14:paraId="3F580EAC" w14:textId="77777777" w:rsidR="00C64028" w:rsidRPr="00DE17BC" w:rsidRDefault="00C64028" w:rsidP="00C64028">
            <w:pPr>
              <w:spacing w:after="0"/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>AUGUST 2017 - PRESENT</w:t>
            </w:r>
          </w:p>
          <w:p w14:paraId="3037BEB8" w14:textId="77777777" w:rsidR="00C64028" w:rsidRPr="00DE17BC" w:rsidRDefault="00C64028" w:rsidP="00C64028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>Proud, Active Member with Leadership capabilities and foundation of brotherhood.</w:t>
            </w:r>
          </w:p>
          <w:p w14:paraId="659C6857" w14:textId="77777777" w:rsidR="00C64028" w:rsidRPr="00DE17BC" w:rsidRDefault="00C64028" w:rsidP="00C64028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0"/>
                <w:szCs w:val="20"/>
              </w:rPr>
            </w:pPr>
            <w:r w:rsidRPr="00DE17BC">
              <w:rPr>
                <w:sz w:val="20"/>
                <w:szCs w:val="20"/>
              </w:rPr>
              <w:t xml:space="preserve">Functioned as a “Big Brother” </w:t>
            </w:r>
            <w:r>
              <w:rPr>
                <w:sz w:val="20"/>
                <w:szCs w:val="20"/>
              </w:rPr>
              <w:t xml:space="preserve">for a new member </w:t>
            </w:r>
            <w:r w:rsidRPr="00DE17BC">
              <w:rPr>
                <w:sz w:val="20"/>
                <w:szCs w:val="20"/>
              </w:rPr>
              <w:t>to help ease the transition process from a pledge brother to an active brother.</w:t>
            </w:r>
          </w:p>
          <w:p w14:paraId="1F2D77A9" w14:textId="77777777" w:rsidR="00C64028" w:rsidRPr="00DE17BC" w:rsidRDefault="00C64028" w:rsidP="001E07FA">
            <w:pPr>
              <w:spacing w:after="0"/>
              <w:rPr>
                <w:b/>
                <w:sz w:val="20"/>
                <w:szCs w:val="20"/>
              </w:rPr>
            </w:pPr>
          </w:p>
        </w:tc>
      </w:tr>
    </w:tbl>
    <w:p w14:paraId="047D87DA" w14:textId="77777777" w:rsidR="002C74C0" w:rsidRDefault="00524CD8"/>
    <w:sectPr w:rsidR="002C74C0" w:rsidSect="00811EBC">
      <w:footerReference w:type="default" r:id="rId7"/>
      <w:pgSz w:w="12240" w:h="15840"/>
      <w:pgMar w:top="450" w:right="173" w:bottom="173" w:left="17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8150E" w14:textId="77777777" w:rsidR="00524CD8" w:rsidRDefault="00524CD8" w:rsidP="00927723">
      <w:pPr>
        <w:spacing w:after="0" w:line="240" w:lineRule="auto"/>
      </w:pPr>
      <w:r>
        <w:separator/>
      </w:r>
    </w:p>
  </w:endnote>
  <w:endnote w:type="continuationSeparator" w:id="0">
    <w:p w14:paraId="393F86B4" w14:textId="77777777" w:rsidR="00524CD8" w:rsidRDefault="00524CD8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22BA5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11EB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E93FA" w14:textId="77777777" w:rsidR="00524CD8" w:rsidRDefault="00524CD8" w:rsidP="00927723">
      <w:pPr>
        <w:spacing w:after="0" w:line="240" w:lineRule="auto"/>
      </w:pPr>
      <w:r>
        <w:separator/>
      </w:r>
    </w:p>
  </w:footnote>
  <w:footnote w:type="continuationSeparator" w:id="0">
    <w:p w14:paraId="4B43B8F4" w14:textId="77777777" w:rsidR="00524CD8" w:rsidRDefault="00524CD8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7D90"/>
    <w:multiLevelType w:val="hybridMultilevel"/>
    <w:tmpl w:val="97D4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87B51"/>
    <w:multiLevelType w:val="hybridMultilevel"/>
    <w:tmpl w:val="62FE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D0416"/>
    <w:multiLevelType w:val="hybridMultilevel"/>
    <w:tmpl w:val="2E98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E4B8E"/>
    <w:multiLevelType w:val="hybridMultilevel"/>
    <w:tmpl w:val="A63A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E4581"/>
    <w:multiLevelType w:val="hybridMultilevel"/>
    <w:tmpl w:val="4A12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69"/>
    <w:rsid w:val="000271CC"/>
    <w:rsid w:val="000C088C"/>
    <w:rsid w:val="000C3300"/>
    <w:rsid w:val="00103FC2"/>
    <w:rsid w:val="001241B9"/>
    <w:rsid w:val="001D58CC"/>
    <w:rsid w:val="001E07FA"/>
    <w:rsid w:val="002209FF"/>
    <w:rsid w:val="00293B83"/>
    <w:rsid w:val="002C599D"/>
    <w:rsid w:val="00340818"/>
    <w:rsid w:val="0037089A"/>
    <w:rsid w:val="003739D5"/>
    <w:rsid w:val="003E4A90"/>
    <w:rsid w:val="0040201E"/>
    <w:rsid w:val="004065F4"/>
    <w:rsid w:val="004117DB"/>
    <w:rsid w:val="0049208E"/>
    <w:rsid w:val="004B787F"/>
    <w:rsid w:val="004F2728"/>
    <w:rsid w:val="00524CD8"/>
    <w:rsid w:val="005701C3"/>
    <w:rsid w:val="005F2411"/>
    <w:rsid w:val="005F3A29"/>
    <w:rsid w:val="0063328B"/>
    <w:rsid w:val="00647C38"/>
    <w:rsid w:val="006A3CE7"/>
    <w:rsid w:val="007212AE"/>
    <w:rsid w:val="007A1335"/>
    <w:rsid w:val="007A2FBC"/>
    <w:rsid w:val="007D5969"/>
    <w:rsid w:val="007D758E"/>
    <w:rsid w:val="007F26A9"/>
    <w:rsid w:val="00810D92"/>
    <w:rsid w:val="00811EBC"/>
    <w:rsid w:val="008135B9"/>
    <w:rsid w:val="008921E7"/>
    <w:rsid w:val="008F16E0"/>
    <w:rsid w:val="0092508E"/>
    <w:rsid w:val="00927723"/>
    <w:rsid w:val="009C1EC5"/>
    <w:rsid w:val="009C6F28"/>
    <w:rsid w:val="00A47E7D"/>
    <w:rsid w:val="00B210A5"/>
    <w:rsid w:val="00B50C46"/>
    <w:rsid w:val="00B7648D"/>
    <w:rsid w:val="00BC085D"/>
    <w:rsid w:val="00BC3DF7"/>
    <w:rsid w:val="00C64028"/>
    <w:rsid w:val="00C71B0F"/>
    <w:rsid w:val="00CA6D95"/>
    <w:rsid w:val="00D77F0C"/>
    <w:rsid w:val="00DA570A"/>
    <w:rsid w:val="00DE17BC"/>
    <w:rsid w:val="00E361C0"/>
    <w:rsid w:val="00EC4167"/>
    <w:rsid w:val="00F0641E"/>
    <w:rsid w:val="00F132C7"/>
    <w:rsid w:val="00F15CC7"/>
    <w:rsid w:val="00F27E67"/>
    <w:rsid w:val="00F86091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F6BA"/>
  <w15:chartTrackingRefBased/>
  <w15:docId w15:val="{F92E7C75-6762-4A45-BE61-BF1C7F38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7D59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818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818"/>
    <w:rPr>
      <w:color w:val="808080"/>
      <w:shd w:val="clear" w:color="auto" w:fill="E6E6E6"/>
    </w:rPr>
  </w:style>
  <w:style w:type="character" w:customStyle="1" w:styleId="lt-line-clampline">
    <w:name w:val="lt-line-clamp__line"/>
    <w:basedOn w:val="DefaultParagraphFont"/>
    <w:rsid w:val="009C1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an%20Hennessy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63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Hennessy</dc:creator>
  <cp:keywords/>
  <dc:description/>
  <cp:lastModifiedBy>Hennessy, Brendan</cp:lastModifiedBy>
  <cp:revision>29</cp:revision>
  <dcterms:created xsi:type="dcterms:W3CDTF">2019-08-13T15:04:00Z</dcterms:created>
  <dcterms:modified xsi:type="dcterms:W3CDTF">2019-08-13T19:12:00Z</dcterms:modified>
</cp:coreProperties>
</file>